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Sarah Wood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C++ Part 2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Final Project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“Crew Chief’s / Steward’s Payroll Tools”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Initial Requirements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</w:pPr>
      <w:r>
        <w:rPr>
          <w:rFonts w:ascii="Verdana" w:hAnsi="Verdana"/>
          <w:b/>
          <w:sz w:val="22"/>
          <w:u w:val="single"/>
        </w:rPr>
        <w:t>Date Approved:</w:t>
      </w:r>
      <w:r>
        <w:rPr>
          <w:rFonts w:ascii="Verdana" w:hAnsi="Verdana"/>
          <w:sz w:val="22"/>
        </w:rPr>
        <w:t xml:space="preserve"> Tom approved this project on March 30, 2016.</w:t>
      </w:r>
    </w:p>
    <w:p w:rsidR="003B2A4A" w:rsidRDefault="00755161">
      <w:pPr>
        <w:pStyle w:val="Standard"/>
      </w:pPr>
      <w:r>
        <w:rPr>
          <w:rFonts w:ascii="Verdana" w:hAnsi="Verdana"/>
          <w:b/>
          <w:sz w:val="22"/>
          <w:u w:val="single"/>
        </w:rPr>
        <w:t>Application Title:</w:t>
      </w:r>
      <w:r>
        <w:rPr>
          <w:rFonts w:ascii="Verdana" w:hAnsi="Verdana"/>
          <w:sz w:val="22"/>
        </w:rPr>
        <w:t xml:space="preserve"> “Steward’s Payroll Tools”</w:t>
      </w:r>
    </w:p>
    <w:p w:rsidR="003B2A4A" w:rsidRDefault="00755161">
      <w:pPr>
        <w:pStyle w:val="Standard"/>
      </w:pPr>
      <w:r>
        <w:rPr>
          <w:rFonts w:ascii="Verdana" w:hAnsi="Verdana"/>
          <w:b/>
          <w:sz w:val="22"/>
          <w:u w:val="single"/>
        </w:rPr>
        <w:t>Purpose:</w:t>
      </w:r>
      <w:r>
        <w:rPr>
          <w:rFonts w:ascii="Verdana" w:hAnsi="Verdana"/>
          <w:sz w:val="22"/>
        </w:rPr>
        <w:t xml:space="preserve"> To simplify the payroll part of a Crew Chief’s duties. Reduce payroll errors, provide accurate information in a timely manner (time is CRITICAL in the field</w:t>
      </w:r>
      <w:r>
        <w:rPr>
          <w:rFonts w:ascii="Verdana" w:hAnsi="Verdana"/>
          <w:sz w:val="22"/>
        </w:rPr>
        <w:t>, and always in short supply).</w:t>
      </w:r>
    </w:p>
    <w:p w:rsidR="003B2A4A" w:rsidRDefault="00755161">
      <w:pPr>
        <w:pStyle w:val="Standard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Procedures:</w:t>
      </w:r>
    </w:p>
    <w:p w:rsidR="003B2A4A" w:rsidRDefault="003B2A4A">
      <w:pPr>
        <w:pStyle w:val="Standard"/>
        <w:ind w:firstLine="709"/>
        <w:rPr>
          <w:rFonts w:ascii="Verdana" w:hAnsi="Verdana"/>
          <w:sz w:val="22"/>
        </w:rPr>
      </w:pPr>
    </w:p>
    <w:p w:rsidR="003B2A4A" w:rsidRDefault="00755161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Import RATES &amp; CONDITIONS (extracted from CONTRACT)</w:t>
      </w:r>
    </w:p>
    <w:p w:rsidR="003B2A4A" w:rsidRDefault="00755161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make a CREW LIST, export it to WORKSHEET (spreadsheet or text) to collect field values</w:t>
      </w:r>
    </w:p>
    <w:p w:rsidR="003B2A4A" w:rsidRDefault="00755161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import filled-out WORKSHEET, process hours, filter for Straight Time, O</w:t>
      </w:r>
      <w:r>
        <w:rPr>
          <w:rFonts w:ascii="Verdana" w:hAnsi="Verdana"/>
          <w:sz w:val="22"/>
        </w:rPr>
        <w:t>T, DT, &amp;c as per CONDITIONS</w:t>
      </w:r>
    </w:p>
    <w:p w:rsidR="003B2A4A" w:rsidRDefault="00755161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generate TIME SHEET - mostly a double-checking of hours breakdown, detailed</w:t>
      </w:r>
    </w:p>
    <w:p w:rsidR="003B2A4A" w:rsidRDefault="00755161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generate PAYROLL INVOICE – in a format compatible with existing invoice spreadsheet, output to screen for error-checking</w:t>
      </w:r>
    </w:p>
    <w:p w:rsidR="003B2A4A" w:rsidRDefault="00755161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estimate CONTINGENCY planning –</w:t>
      </w:r>
      <w:r>
        <w:rPr>
          <w:rFonts w:ascii="Verdana" w:hAnsi="Verdana"/>
          <w:sz w:val="22"/>
        </w:rPr>
        <w:t xml:space="preserve"> If we keep the crew longer, how much will it cost per hour?</w:t>
      </w:r>
    </w:p>
    <w:p w:rsidR="003B2A4A" w:rsidRDefault="003B2A4A">
      <w:pPr>
        <w:pStyle w:val="Standard"/>
        <w:ind w:firstLine="709"/>
        <w:rPr>
          <w:rFonts w:ascii="Verdana" w:hAnsi="Verdana"/>
          <w:sz w:val="22"/>
        </w:rPr>
      </w:pPr>
    </w:p>
    <w:p w:rsidR="003B2A4A" w:rsidRDefault="003B2A4A">
      <w:pPr>
        <w:pStyle w:val="Standard"/>
        <w:ind w:firstLine="709"/>
        <w:rPr>
          <w:rFonts w:ascii="Verdana" w:hAnsi="Verdana"/>
          <w:sz w:val="22"/>
        </w:rPr>
      </w:pPr>
    </w:p>
    <w:p w:rsidR="003B2A4A" w:rsidRDefault="00755161">
      <w:pPr>
        <w:pStyle w:val="Standard"/>
      </w:pPr>
      <w:r>
        <w:rPr>
          <w:rFonts w:ascii="Verdana" w:hAnsi="Verdana"/>
          <w:b/>
          <w:sz w:val="22"/>
          <w:u w:val="single"/>
        </w:rPr>
        <w:t>Algorithms, Processing and Conditions: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Get CONDITIONS &amp; RATES – File input into structured records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Make EMPLOYEE objects (must be objects to accommodate special pay conditions)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(early) Manual entry of daily work – console I/O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 xml:space="preserve">(later) file output of daily WORKSHEET, import &amp; processing of </w:t>
      </w:r>
      <w:r>
        <w:rPr>
          <w:rFonts w:ascii="Verdana" w:hAnsi="Verdana"/>
          <w:sz w:val="22"/>
        </w:rPr>
        <w:t>filled-out daily WORKSHEET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Compute each EMPLOYEE’S daily pay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Compute bottom-line INVOICE TOTAL (just the labor cost, before benefits)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Estimate “What-if” cost for management planning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Output TIME breakdown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Output PAYROLL INVOICE to screen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Output PAYROL</w:t>
      </w:r>
      <w:r>
        <w:rPr>
          <w:rFonts w:ascii="Verdana" w:hAnsi="Verdana"/>
          <w:sz w:val="22"/>
        </w:rPr>
        <w:t>L INVOICE to be compatible with existing INVOICE spreadsheet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</w:p>
    <w:p w:rsidR="003B2A4A" w:rsidRDefault="00755161">
      <w:pPr>
        <w:pStyle w:val="Standard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Notes/Restrictions: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MUST be: easy to use, thoroughly labelled, fast</w:t>
      </w:r>
    </w:p>
    <w:p w:rsidR="003B2A4A" w:rsidRDefault="00755161">
      <w:pPr>
        <w:pStyle w:val="Standard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Comments: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The tedious data entry was mostly eliminated. Getting field values for time was streamlined with the WORKSHEET. I</w:t>
      </w:r>
      <w:r>
        <w:rPr>
          <w:rFonts w:ascii="Verdana" w:hAnsi="Verdana"/>
          <w:sz w:val="22"/>
        </w:rPr>
        <w:t>t’s in a familiar format, and also provides data that’s useful on-site. (Can also be printed and stuck to a clipboard, or used with a tablet. It’s not program dependent once it’s generated.) Whichever spreadsheet program our Steward uses gives them the abi</w:t>
      </w:r>
      <w:r>
        <w:rPr>
          <w:rFonts w:ascii="Verdana" w:hAnsi="Verdana"/>
          <w:sz w:val="22"/>
        </w:rPr>
        <w:t>lity to copy &amp; paste repetitive values. Importing that WORKSHEET back into the PROGRAM gives us our figures to use in calculating pay.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3B2A4A">
      <w:pPr>
        <w:pageBreakBefore/>
        <w:suppressAutoHyphens w:val="0"/>
        <w:rPr>
          <w:rFonts w:ascii="Verdana" w:hAnsi="Verdana"/>
          <w:sz w:val="22"/>
        </w:rPr>
      </w:pP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Initial Notes: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</w:pPr>
      <w:r>
        <w:rPr>
          <w:rFonts w:ascii="Verdana" w:hAnsi="Verdana"/>
          <w:sz w:val="22"/>
        </w:rPr>
        <w:t>Why do we need this software?</w:t>
      </w:r>
      <w:r>
        <w:rPr>
          <w:rFonts w:ascii="Verdana" w:hAnsi="Verdana"/>
          <w:sz w:val="22"/>
        </w:rPr>
        <w:t xml:space="preserve"> </w:t>
      </w:r>
      <w:r>
        <w:rPr>
          <w:rFonts w:ascii="Verdana" w:hAnsi="Verdana"/>
          <w:b/>
          <w:sz w:val="22"/>
          <w:u w:val="single"/>
        </w:rPr>
        <w:t>(USER STORIES)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“As a crew chief, I need to spend less time preparing payroll, so that I can attend to all my other duties.”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“As an employee, I need to see my payroll figures before I leave for the day, so that I know what my paycheck should look like.”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“As an employer’s production manager, I need to know costs, so that I can make good decisions.”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“As a crew chief, I need to be able to deliver payroll before I leave for the day—no matter how hectic the day’s been.”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“As the payroll department, we need </w:t>
      </w:r>
      <w:r>
        <w:rPr>
          <w:rFonts w:ascii="Verdana" w:hAnsi="Verdana"/>
          <w:sz w:val="22"/>
        </w:rPr>
        <w:t>to avoid late or mistaken paychecks for our crew, so that we don’t have people angry with us (or have employees in a hardship because they didn’t get paid correctly on time).”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“As a business agent, I need to be able to keep my stewards up-to-date on curre</w:t>
      </w:r>
      <w:r>
        <w:rPr>
          <w:rFonts w:ascii="Verdana" w:hAnsi="Verdana"/>
          <w:sz w:val="22"/>
        </w:rPr>
        <w:t>nt rates and conditions, so that field-work is contract compliant.”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Minimal Marketable Features:</w:t>
      </w:r>
    </w:p>
    <w:p w:rsidR="003B2A4A" w:rsidRDefault="00755161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Accept rates &amp; conditions from file import</w:t>
      </w:r>
    </w:p>
    <w:p w:rsidR="003B2A4A" w:rsidRDefault="00755161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Accept crew list (with job classification assignments) (could be manually entered, file I/O is wish-listed)</w:t>
      </w:r>
    </w:p>
    <w:p w:rsidR="003B2A4A" w:rsidRDefault="00755161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Accept </w:t>
      </w:r>
      <w:r>
        <w:rPr>
          <w:rFonts w:ascii="Verdana" w:hAnsi="Verdana"/>
          <w:sz w:val="22"/>
        </w:rPr>
        <w:t>hours/shows for each employee</w:t>
      </w:r>
    </w:p>
    <w:p w:rsidR="003B2A4A" w:rsidRDefault="00755161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Process daily pay for each employee accurately</w:t>
      </w:r>
    </w:p>
    <w:p w:rsidR="003B2A4A" w:rsidRDefault="00755161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Add total pay figures for crew</w:t>
      </w:r>
    </w:p>
    <w:p w:rsidR="003B2A4A" w:rsidRDefault="00755161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Display figures in a meaningful way</w:t>
      </w:r>
    </w:p>
    <w:p w:rsidR="00812C30" w:rsidRDefault="00812C30" w:rsidP="00812C30">
      <w:pPr>
        <w:pStyle w:val="Standard"/>
        <w:rPr>
          <w:rFonts w:ascii="Verdana" w:hAnsi="Verdana"/>
          <w:sz w:val="22"/>
        </w:rPr>
      </w:pPr>
    </w:p>
    <w:p w:rsidR="00812C30" w:rsidRDefault="00812C30" w:rsidP="00812C30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Some of my early notes:</w:t>
      </w:r>
    </w:p>
    <w:p w:rsidR="003B2A4A" w:rsidRDefault="00812C30">
      <w:pPr>
        <w:pStyle w:val="Standard"/>
        <w:rPr>
          <w:rFonts w:ascii="Verdana" w:hAnsi="Verdana"/>
          <w:sz w:val="22"/>
        </w:rPr>
      </w:pPr>
      <w:r>
        <w:rPr>
          <w:noProof/>
          <w:lang w:eastAsia="en-US" w:bidi="ar-SA"/>
        </w:rPr>
        <w:drawing>
          <wp:inline distT="0" distB="0" distL="0" distR="0" wp14:anchorId="1DA2F53C" wp14:editId="1078553D">
            <wp:extent cx="7589520" cy="3706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30" w:rsidRDefault="00812C30">
      <w:pPr>
        <w:pStyle w:val="Standard"/>
        <w:rPr>
          <w:rFonts w:ascii="Verdana" w:hAnsi="Verdana"/>
          <w:sz w:val="22"/>
        </w:rPr>
      </w:pPr>
    </w:p>
    <w:p w:rsidR="00812C30" w:rsidRDefault="00812C30">
      <w:pPr>
        <w:pStyle w:val="Standard"/>
        <w:rPr>
          <w:rFonts w:ascii="Verdana" w:hAnsi="Verdana"/>
          <w:sz w:val="22"/>
        </w:rPr>
      </w:pPr>
    </w:p>
    <w:p w:rsidR="00812C30" w:rsidRDefault="00812C30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Burn Down Quick Notes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1.0: </w:t>
      </w:r>
      <w:r>
        <w:rPr>
          <w:rFonts w:ascii="Verdana" w:hAnsi="Verdana"/>
          <w:sz w:val="22"/>
        </w:rPr>
        <w:tab/>
        <w:t>5 pts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2.0:</w:t>
      </w:r>
      <w:r>
        <w:rPr>
          <w:rFonts w:ascii="Verdana" w:hAnsi="Verdana"/>
          <w:sz w:val="22"/>
        </w:rPr>
        <w:tab/>
        <w:t>5 pts (+5pts = 10pts)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3.0:</w:t>
      </w:r>
      <w:r>
        <w:rPr>
          <w:rFonts w:ascii="Verdana" w:hAnsi="Verdana"/>
          <w:sz w:val="22"/>
        </w:rPr>
        <w:tab/>
        <w:t>13 pts (+10pts = 23 pts)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4.0:</w:t>
      </w:r>
      <w:r>
        <w:rPr>
          <w:rFonts w:ascii="Verdana" w:hAnsi="Verdana"/>
          <w:sz w:val="22"/>
        </w:rPr>
        <w:tab/>
        <w:t xml:space="preserve">7 pts (+23 pts </w:t>
      </w:r>
      <w:r>
        <w:rPr>
          <w:rFonts w:ascii="Verdana" w:hAnsi="Verdana"/>
          <w:sz w:val="22"/>
        </w:rPr>
        <w:t>= 30 pts)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It looks like I need to re-evaluate the point values for my early work. Iteration 3.0 moved quickly because of foundational work in 1.0 and 2.0.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Burn Down Chart</w:t>
      </w:r>
    </w:p>
    <w:p w:rsidR="003B2A4A" w:rsidRDefault="008312C1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5249D2B9" wp14:editId="7025682D">
            <wp:extent cx="475297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suppressAutoHyphens w:val="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Programming Journal</w:t>
      </w:r>
    </w:p>
    <w:p w:rsidR="003B2A4A" w:rsidRDefault="003B2A4A">
      <w:pPr>
        <w:suppressAutoHyphens w:val="0"/>
        <w:rPr>
          <w:rFonts w:ascii="Verdana" w:hAnsi="Verdana"/>
          <w:sz w:val="22"/>
          <w:szCs w:val="22"/>
        </w:rPr>
      </w:pP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Pre-Iteration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read Agile Samurai Planning Section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buy </w:t>
      </w:r>
      <w:r>
        <w:rPr>
          <w:rFonts w:ascii="Verdana" w:hAnsi="Verdana"/>
          <w:sz w:val="22"/>
          <w:szCs w:val="22"/>
        </w:rPr>
        <w:t>index cards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Review IRL contracts, documents, &amp; field assets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Extract relevant data for program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Make notes, draw diagrams, plan program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Iteration 1.0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Make up index cards, plan program, assign point values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Initial planning (3 points)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Build Labor Pool </w:t>
      </w:r>
      <w:r>
        <w:rPr>
          <w:rFonts w:ascii="Verdana" w:hAnsi="Verdana"/>
          <w:sz w:val="22"/>
          <w:szCs w:val="22"/>
        </w:rPr>
        <w:t>(1 point)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Skeleton Program code (1 point)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5 points earned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Iteration 2.0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Build Employee class &amp; member functions (3 points)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Deep research on contract &amp; relevant data (1 point)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Rates &amp; conditions (build structures, build file imports) (1 point)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5 point</w:t>
      </w:r>
      <w:r>
        <w:rPr>
          <w:rFonts w:ascii="Verdana" w:hAnsi="Verdana"/>
          <w:sz w:val="22"/>
          <w:szCs w:val="22"/>
        </w:rPr>
        <w:t>s earned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Iteration 3.0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Preliminary UI (3 points)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I minimized repetitive data entry by building a worksheet to be filled out onsite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Diagram &amp; program rates &amp; conditions (5 points)</w:t>
      </w:r>
      <w:r>
        <w:rPr>
          <w:rFonts w:ascii="Verdana" w:hAnsi="Verdana"/>
          <w:sz w:val="22"/>
          <w:szCs w:val="22"/>
        </w:rPr>
        <w:tab/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ab/>
        <w:t>Build working time sheet ! (5 points)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It started to get exciting at </w:t>
      </w:r>
      <w:r>
        <w:rPr>
          <w:rFonts w:ascii="Verdana" w:hAnsi="Verdana"/>
          <w:sz w:val="22"/>
          <w:szCs w:val="22"/>
        </w:rPr>
        <w:t>this point. &lt;Frankenstein&gt; IT'S ALIVE!!!&lt;/Frankenstein&gt;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13 points earned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Iteration 3.5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Compute Daily pay per employee (3 points)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Iteration 4.0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Estimate contingency costs (1 point)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(Management often wants a cost estimate to decide whether to keep the c</w:t>
      </w:r>
      <w:r>
        <w:rPr>
          <w:rFonts w:ascii="Verdana" w:hAnsi="Verdana"/>
          <w:sz w:val="22"/>
          <w:szCs w:val="22"/>
        </w:rPr>
        <w:t xml:space="preserve">rew longer. It needs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to be based on the current rate condition: Straight time, Overtime, &amp;c. 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Display /File export Daily Payroll Invoice (3 points)</w:t>
      </w:r>
    </w:p>
    <w:p w:rsidR="003B2A4A" w:rsidRDefault="00755161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7 points earned</w:t>
      </w:r>
    </w:p>
    <w:p w:rsidR="003B2A4A" w:rsidRDefault="003B2A4A">
      <w:pPr>
        <w:suppressAutoHyphens w:val="0"/>
        <w:rPr>
          <w:rFonts w:ascii="Verdana" w:hAnsi="Verdana"/>
          <w:sz w:val="22"/>
          <w:szCs w:val="22"/>
        </w:rPr>
      </w:pPr>
    </w:p>
    <w:p w:rsidR="003B2A4A" w:rsidRDefault="00755161">
      <w:pPr>
        <w:suppressAutoHyphens w:val="0"/>
        <w:rPr>
          <w:rFonts w:ascii="Verdana" w:hAnsi="Verdana"/>
          <w:sz w:val="22"/>
        </w:rPr>
      </w:pPr>
      <w:r>
        <w:rPr>
          <w:rFonts w:ascii="Verdana" w:hAnsi="Verdana"/>
          <w:sz w:val="22"/>
          <w:szCs w:val="22"/>
        </w:rPr>
        <w:t xml:space="preserve">It works! It processes crew data, and gives a time sheet and payroll in seconds, </w:t>
      </w:r>
      <w:r>
        <w:rPr>
          <w:rFonts w:ascii="Verdana" w:hAnsi="Verdana"/>
          <w:sz w:val="22"/>
          <w:szCs w:val="22"/>
        </w:rPr>
        <w:t xml:space="preserve">whereas it takes an hour or two to do it by hand. For 20-200 employees, it's a full-time gig. I could reduce that to just a few minutes.  </w:t>
      </w:r>
    </w:p>
    <w:p w:rsidR="003B2A4A" w:rsidRDefault="00755161">
      <w:pPr>
        <w:suppressAutoHyphens w:val="0"/>
        <w:rPr>
          <w:rFonts w:ascii="Verdana" w:hAnsi="Verdana"/>
          <w:b/>
          <w:sz w:val="56"/>
          <w:u w:val="single"/>
        </w:rPr>
      </w:pPr>
      <w:r>
        <w:rPr>
          <w:rFonts w:ascii="Verdana" w:hAnsi="Verdana"/>
          <w:b/>
          <w:sz w:val="56"/>
          <w:u w:val="single"/>
        </w:rPr>
        <w:t>Screen Caps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This is the final product. My data imported cleanly into the familiar invoice spreadsheet!</w:t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(All the cal</w:t>
      </w:r>
      <w:r>
        <w:rPr>
          <w:rFonts w:ascii="Verdana" w:hAnsi="Verdana"/>
          <w:sz w:val="22"/>
        </w:rPr>
        <w:t>culations were done in my program, up to each employee’s GROSS WAGES. The TOTAL GROSS in the spreadsheet matched my in-program sum. Calculating benefits was not critical at this time.)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4D6849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1DFE3619" wp14:editId="62D46CE1">
            <wp:extent cx="7589520" cy="354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4D6849">
      <w:pPr>
        <w:pStyle w:val="Standard"/>
      </w:pPr>
      <w:r>
        <w:rPr>
          <w:noProof/>
          <w:lang w:eastAsia="en-US" w:bidi="ar-SA"/>
        </w:rPr>
        <w:lastRenderedPageBreak/>
        <w:drawing>
          <wp:inline distT="0" distB="0" distL="0" distR="0" wp14:anchorId="6628E003" wp14:editId="7BAF59ED">
            <wp:extent cx="5362575" cy="672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Here is what a CREW LIST or unfilled WORKSHEET looks like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4D6849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0F808263" wp14:editId="17BB908A">
            <wp:extent cx="438150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 w:rsidP="004D6849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/>
      </w: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</w:t>
      </w:r>
      <w:r>
        <w:rPr>
          <w:rFonts w:ascii="Verdana" w:hAnsi="Verdana"/>
          <w:sz w:val="22"/>
        </w:rPr>
        <w:t>his is how it looks when it imports back into the program with field values entered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4D6849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72CD116B" wp14:editId="7F1E6360">
            <wp:extent cx="448627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755161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The TIME SHEET is simply a file output of what is displayed on the console screen as TIME SUMMARY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3B2A4A">
      <w:pPr>
        <w:pageBreakBefore/>
        <w:suppressAutoHyphens w:val="0"/>
        <w:rPr>
          <w:rFonts w:ascii="Verdana" w:hAnsi="Verdana"/>
          <w:sz w:val="44"/>
        </w:rPr>
      </w:pPr>
    </w:p>
    <w:p w:rsidR="003B2A4A" w:rsidRDefault="00755161">
      <w:pPr>
        <w:pStyle w:val="Standard"/>
        <w:rPr>
          <w:rFonts w:ascii="Verdana" w:hAnsi="Verdana"/>
          <w:sz w:val="44"/>
        </w:rPr>
      </w:pPr>
      <w:r>
        <w:rPr>
          <w:rFonts w:ascii="Verdana" w:hAnsi="Verdana"/>
          <w:sz w:val="44"/>
        </w:rPr>
        <w:t>Source Code</w:t>
      </w:r>
    </w:p>
    <w:p w:rsidR="003B2A4A" w:rsidRDefault="003B2A4A">
      <w:pPr>
        <w:pStyle w:val="Standard"/>
        <w:rPr>
          <w:rFonts w:ascii="Verdana" w:hAnsi="Verdana"/>
          <w:sz w:val="22"/>
          <w:szCs w:val="22"/>
        </w:rPr>
      </w:pP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Employee.h</w:t>
      </w: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once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EMPLOYEE_H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shd w:val="clear" w:color="auto" w:fill="FFFFFF"/>
          <w:lang w:bidi="ar-SA"/>
        </w:rPr>
        <w:t>EMPLOYEE_H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&lt;iostream&gt;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&lt;fstream&gt;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&lt;string&gt;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&lt;ctime&gt;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//raw time entry might come in a later release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&lt;time.h&gt;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"Structures.h"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std;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//make an Employee class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//employee specialties may inherit from this class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 as needed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DAY = 32;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employeeNumber;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employeeName;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employeeBaseQualification;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employeeBaseQualificationSHORT;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employeeDailyAssignment;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//we can add other qualifications as needed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//employee time-related members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employeeDailySTHours;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employeeDailyOTHours;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employeeDailyDTHours;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employeeDailyMPHours;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employeeDailyShows;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employeeDailyTotalHours;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//employee pay-related members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employeeApplicableRateHourly;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mployeeApplicableRateShow;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employeeDailySTPay;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employeeDailyOTPay;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employeeDailyDTPay;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employeeDailyMPPay;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employeeDailyShowPay;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employeeDailyOtherPay;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employeeDailyTotalPay;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 will track ongoing employee hours later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(adapt from part 1 final project)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employeeDailySTHours[DAY];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employeeDailyOTHours[DAY];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employeeDailyDTHours[DAY];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employeeDailyMPHours[DAY];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oyeeDailyShows[DAY];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employeeDailySTPay[DAY];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employeeDailyOTPay[DAY];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employeeDailyDTPay[DAY];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employeeDailyMPPay[DAY];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employeeDailyShowPay[DAY];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employeeDailyOtherPay[DAY];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*/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//default constructor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employeeNumber = 99999;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//employee time-related members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employeeDailySTHours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employeeDailyOTHours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employeeDailyDTHours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employeeDailyMPHours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employeeDailyShows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employeeDailyTotalHours = 0;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//employee pay-related members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employeeApplicableRateHourly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employeeApplicableRateShow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employeeDailySTPay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employeeDailyOTPay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employeeDailyDTPay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employeeDailyMPPay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employeeDailyShowPay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employeeDailyOtherPay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employeeDailyTotalPay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= 0;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 will track ongoing employee pay later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(adapt from Part 1 final project)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employeeDailySTHours[DAY] = {};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employeeDailyOTHours[DAY] = {};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employeeDailyDTHours[DAY] = {};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employeeDailyMPHours[DAY] = {};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 xml:space="preserve">employeeDailyShows[DAY] =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{};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employeeDailySTPay[DAY] = {};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employeeDailySTPay[DAY] = {};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employeeDailySTPay[DAY] = {};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employeeDailySTPay[DAY] = {};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employeeDailyShowPay[DAY] = {};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employeeDailyOtherPay[DAY] = {};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*/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//contructor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qualification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shortQual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assign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employeeNumber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qualification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shortQual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assign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//mutators &amp; accessors  for basic info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setEmployeeNumber(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setEmployeeName(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setEmployeeQualification(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setEmployeeQualificationSHORT(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setEmployeeDailyAssignment(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getEmployeeNumber();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getEmployeeName();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getEmployeeQualification();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EmployeeQualificationSHORT();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getEmployeeDailyAssignment();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//mutators &amp; accessors for hours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setEmployeeDailyWork(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setEmployeeDailySTHours(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setEmployeeDailyOTHours(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setEmployeeDailyDTHours(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setEmployeeDailyMPHours(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setEmployeeDailyShows(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setEmployeeDailyTotalHours(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getEmployeeDailySTHours();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getEmployeeDailyOTHours();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getEmployeeDailyDTHours();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getEmployeeDailyMPHours();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getEmployeeDailyShows();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getEmployeeDailyTotalHours();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//mutators &amp; accessors for pay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setEmployeeApplicableRateHourly(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setEmployeeApplicableRateShow(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setEmployeeDailySTPay(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setEmployeeDailyOTPay(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setEmployeeDailyDTPay(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setEmployeeDailyMPPay(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setEmployeeDailyShowPay(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setEmployeeDailyOtherPay(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setEmployeeDailyPayTotal(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getEmployeeApplicableHourlyRate();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getEmployeeApplicableShowRate();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getEmployeeDailySTPay();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getEmployeeDailyOTPay();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getEmployeeDailyDTPay();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getEmployeeDailyMPPay();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getEmployeeDailyShowPay();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getEmployeeDailyOtherPay();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getEmployeeDailyPayTotal();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//other member functions as needed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//destructor decla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ration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~Employee();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 !EMPLOYEE_H</w:t>
      </w:r>
    </w:p>
    <w:p w:rsidR="003B2A4A" w:rsidRDefault="003B2A4A">
      <w:pPr>
        <w:pStyle w:val="Standard"/>
        <w:rPr>
          <w:rFonts w:ascii="Verdana" w:hAnsi="Verdana"/>
          <w:sz w:val="22"/>
          <w:szCs w:val="22"/>
        </w:rPr>
      </w:pP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Employee.cpp</w:t>
      </w: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&lt;iostream&gt;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&lt;fstream&gt;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&lt;string&gt;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&lt;cstdlib&gt;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"Employee.h"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"Structures.h"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std;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//mutators &amp; accessors for basic info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::setEmployeeNumber(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employeeNumber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::setEmployeeName(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::setEmployeeQualification(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::setEmployeeQualificationSHORT(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qualShort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qualShort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::getEmployeeNumber()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::getEmployeeName()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employeeName;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::getEmployeeQualification()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employeeBaseQualification;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::getEmployeeQualificationSHORT()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employeeBaseQualificationSHORT;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//Member functions related to hours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::setEmployeeDailyWork(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//declare local variables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choice, number;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tempHours =0, tempMPHours=0;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valid =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//select a classification for [SELECTED EMPLOYEE]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select a job classification for 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.employeeName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:"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"1  Steward"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"2 Rigger"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"3 Specialist"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"4  Head"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"5 Programmer"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"6 Grip"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make a selection: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choice;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//validate user input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Enter #1-6: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choice;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(choice&lt;1 || choice&gt;6)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valid = !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//declare this attampt !valid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//clear the input stream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//ignore invalid stuff.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Enter #1-6: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//user prompt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choice;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//try again...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//Assign Rate to each JobClassification choice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 == 1)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.setEmployeeApplicableRateHourly(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.StewardRateHourly);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.setEmployeeApplicableRateShow(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.StewardRateShow);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 == 2)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.setEmployeeApplicableRateHourly(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.RiggerRateHourly);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.RiggerRateShow);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 == 3)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.setEmployeeApplicableRateHourly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.SpecialistRateHourly);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.SpecialistRateShow);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 == 4)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.setEmployeeApplicableRateHourly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.HeadRateHourly);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.HeadRateShow);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 == 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//this is where we use the base qualifications.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.setEmployeeApplicableRateHourly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.JourneymanRateHourly);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.JourneymanRateShow);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"A3"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"A2"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"A1"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.setEmployeeApplicableRateHourly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.ApprenticeRateHourly);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.ApprenticeRateShow);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.setEmployeeApplicableRateHourly(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.HandRateShow);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"ERROR. Employee does not have a base qualification. Will be paid hand rate."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.setEmployeeApplicableRateHourly(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.setEmployeeApplicableRateShow(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.HandRateShow);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//close "choice == INT"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shows 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.employeeName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worked today (0 if none):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//validate input. Max 3 shows/day before idiot-checking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valid = !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(number&gt;3)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shows today?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shows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//close idiot-check for number of shows worked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.setEmployeeDailyShows(number);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//Hourly Work? YN, if Y, get hours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"Hourly work today? Y/N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//yes, OK, more questions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hours between CALL TIME and FIRST meal break: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&gt;6)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&lt;4 make equal to 4 (industry standard is 4 hour minimum)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&lt;= 4)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 = 4;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= 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= (number - 5);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 xml:space="preserve">"Please enter the number of hours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between CALLBACK and SECOND meal break: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"Enter 0 if none."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&gt;6)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//if &gt;5, process Meal Penalty, if &lt;2 make equal to 2 (industry standard is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2 hours pay after "lunch")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 2 )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 = 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 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= (number - 5);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hours between CALLBACK and CUT: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"Enter 0 if none."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&gt;6)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 if &lt;2 make equal to 2 (industry standard is 2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 hours pay after "lunch")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 2)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 = 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= (number - 5);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.setEmployeeDailyTotalHours(tempHours);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total &gt;8, process OT, if &gt;12, process DT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.employeeDailyTotalHours &gt; 12)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.setEmployeeDailySTHours(8);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.setEmployeeDailyOTHours(4);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.setEmployeeDailyDTHours  (tempHours - 12);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.setEmployeeDailyMPHours(tempMPHours);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.employeeDailyTotalHours&gt;8)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.setEmployeeDailySTHours(8);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.setEmployeeDailyOTHours (tempHours - 8);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.setEmployeeDailyMPHours(tempMPHours);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.setEmployeeDailySTHours (tempHours);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.setEmployeeDailyMPHours(tempMPHours);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//close daily hourly input ( IF YES)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"No hourly pay today."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::setEmployeeDailySTHours(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employeeDailySTHours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::setEmployeeDailyOTHours(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employeeDailyOTHours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::setEmployeeDailyDTHours(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dt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employeeDailyDTHours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dt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::setEmployeeDailyMPHours(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employeeDailyMPHours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::setEmployeeDailyShows(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employeeDailyShows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::setEmployeeDailyTotalHours(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total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employeeDailyTotalHours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total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::getEmployeeDailySTHours()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employeeDailySTHours;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::getEmployeeDailyOTHours()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employeeDailyOTHours;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::getEmployeeDailyDTHours()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employeeDailyDTHours;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::getEmployeeDailyMPHours()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employeeDailyMPHours;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::getEmployeeDailyShows()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employeeDailyShows;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::getEmployeeDailyTotalHours()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employeeDailyTotalHours;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//member functions related to pay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::setEmployeeApplicableRateHourly(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hrRate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  <w:t xml:space="preserve">employeeApplicableRateHourly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hrRate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::setEmployeeApplicableRateShow(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showRate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employeeApplicableRateShow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showRate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::setEmployeeDailyAssignment(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assign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assign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::setEmployeeDailySTPay(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employeeDailySTPay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::setEmployeeDailyOTPay(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employeeDailyOTPay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::setEmployeeDailyDTPay(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dt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employeeDailyDTPay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dt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::setEmployeeDailyMPPay(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employeeDailyMPPay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::setEmployeeDailyShowPay(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showpay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employeeDailyShowPay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showpay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::setEmployeeDailyOtherPay(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employeeDailyOtherPay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::setEmployeeDailyPayTotal(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total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employeeDailyTotalPay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total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::getEmployeeApplicableHourlyRate()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employeeApplicableRateHourly;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::getEmployeeApplicableShowRate()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employeeApplicableRateShow;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::getEmployeeDailyAssignment()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employeeDailyAssignment;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::getEmployeeDailySTPay()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employeeDailySTPay;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lastRenderedPageBreak/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::getEmployeeDailyOTPay()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employeeDailyOTPay;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::getEmployeeDailyDTPay()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employeeDailyDTPay;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::getEmployeeDailyMPPay()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employeeDailyMPPay;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::getEmployeeDailyShowPay()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employeeDailyShowPay;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::getEmployeeDailyOtherPay()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employeeDailyOtherPay;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::getEmployeeDailyPayTotal()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employeeDailyTotalPay;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//destructor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::~Employee()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pStyle w:val="Standard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pageBreakBefore/>
        <w:suppressAutoHyphens w:val="0"/>
        <w:rPr>
          <w:rFonts w:ascii="Verdana" w:hAnsi="Verdana"/>
          <w:sz w:val="22"/>
          <w:szCs w:val="22"/>
        </w:rPr>
      </w:pP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Structures.h</w:t>
      </w: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&lt;iostream&gt;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&lt;fstream&gt;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&lt;string&gt;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&lt;ctime&gt;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//raw time entry might come in a later release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&lt;time.h&gt;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std;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declare and define structures: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-Time &amp; Date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-EmployerContract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-EmployerRates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-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*/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//structure declarations &amp; default constructors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EmployerName;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EmployerShortName;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FourHrMini;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//Industry Standard is a four-hour minimum for all field assignments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HrsBeforeMP;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//Number of hours before Meal Penalty is incurred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HrsBeforeOTdaily;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//Number of daily hours befo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re Overtime (time-and-a-half) is incurred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HrsBeforeOTweekly;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//Number of weekly hours before OT is incurred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otherOTconditions;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//Might there be any other condition that would incur Overtime(i.e., is Sunday OT on this contract?)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DaysOfWeekOTApplicable1;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//Days of the week that OT applies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DaysOfWeekOTApplicable2;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//Days of the week that OT applies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HrsBeforeDTdaily;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//Number of daily hours before Double Time is incurred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otherDTconditions;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//Might there be an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y other condition that would incur Double Time (i.e., insufficient turnaround)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MinHoursOffToAvoidTurnaroundPay;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NumberOfContractualHolidays;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HolidayDateCodes2016[11];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//Jan 1 is day 1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HolidayRatePremium;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//1.5 base rate if OT on hol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iday, 2 if DT on holiday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//Construct default values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EmployerContract()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EmployerName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EmployerShortName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"Def"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FourHrMini =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HrsBeforeMP = 5;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HrsBeforeOTdaily = 8;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HrsBeforeOTweekly = 40;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otherOTconditions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"none"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DaysOfWeekOTApplicable1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DaysOfWeekOTApplicable2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HrsBeforeDTdaily = 16;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otherDTconditions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"none"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MinHoursOffToAvoidTurnaroundPay = 8;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NumberOfContractualHolidays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HolidayRatePremium = 1.5;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HolidayDateCodes2016[11]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MealPenaltyPercentageAsDec; 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//Some Meal Penalties are a percentage added to hourly pay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StewardRateHourly;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//Job classifications for hourly and "Show Call" pay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StewardRateShow;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RiggerRateHourly;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RiggerRateShow;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ecialistRateHourly;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SpecialistRateShow;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HeadRateHourly;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HeadRateShow;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JourneymanRateHourly;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JourneymanRateShow;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ApprenticeRateHourly;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ApprenticeRateShow;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HandRateHourly;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HandRateShow;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ProgrammerRateHourly;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ProgrammerRateShow;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//construct defaults   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EmployerJobPayRates()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MealPenaltyPercentageAsDec = 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StewardRateHourly = 22;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StewardRateShow = 110;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RiggerRateHourly = 24;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RiggerRateShow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SpecialistRateHourly = 20;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SpecialistRateShow = 95;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HeadRateHourly = 19;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HeadRateShow = 85;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JourneymanRateHourly =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18;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JourneymanRateShow = 80;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ApprenticeRateHourly = 14;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ApprenticeRateShow = 60;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HandRateHourly = 12;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HandRateShow = 50;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ProgrammerRateHourly = 60;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ProgrammerRateShow 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once</w:t>
      </w:r>
    </w:p>
    <w:p w:rsidR="003B2A4A" w:rsidRDefault="003B2A4A">
      <w:pPr>
        <w:pStyle w:val="Standard"/>
        <w:rPr>
          <w:rFonts w:ascii="Verdana" w:hAnsi="Verdana"/>
          <w:sz w:val="22"/>
          <w:szCs w:val="22"/>
        </w:rPr>
      </w:pPr>
    </w:p>
    <w:p w:rsidR="003B2A4A" w:rsidRDefault="003B2A4A">
      <w:pPr>
        <w:pageBreakBefore/>
        <w:suppressAutoHyphens w:val="0"/>
        <w:rPr>
          <w:rFonts w:ascii="Verdana" w:hAnsi="Verdana"/>
          <w:sz w:val="22"/>
          <w:szCs w:val="22"/>
        </w:rPr>
      </w:pP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</w:t>
      </w:r>
      <w:r>
        <w:rPr>
          <w:rFonts w:ascii="Verdana" w:hAnsi="Verdana"/>
          <w:sz w:val="22"/>
          <w:szCs w:val="22"/>
        </w:rPr>
        <w:t>**********</w:t>
      </w: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Source.cpp</w:t>
      </w:r>
    </w:p>
    <w:p w:rsidR="003B2A4A" w:rsidRDefault="00755161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Sarah Wood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C++ Part 2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FINAL PROJECT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"Steward's Payroll Tools"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**********************************************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This program presumes 2016!!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(in order to use for other years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*update holiday calendar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*implement leap-year checking)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**********************************************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Other presumptions/places to improve: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*One single time to start work for the whole crew (implement multiple start times - figure out elegant UI for th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at)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*One contract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*One Field Job ("Gig" "Call" "Show" In real life, this could be multiple days, but under the umbrella of one event.)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*One day (Multiple day tracking provisioned, could be implemented on a per-employee or per-client basis)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*Our workday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 is the first day of the Job.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*/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&lt;iostream&gt;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&lt;iomanip&gt;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&lt;fstream&gt;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&lt;string&gt;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&lt;ctime&gt;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//raw time entry might come in a later release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&lt;time.h&gt;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"Employee.h"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"Structures.h"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std;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//structure declarations &amp; definitions included in "structures.cpp"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//function prototypes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getContractData(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getRatesData(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makeCrewList(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makeTimeSheet(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MANUALinputDailyWork(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*,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//IRL contract 9.0x, pg 6-7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FILEinputDailyWork(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*,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//IRL contract 9.0x, pg 6-7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calculateDailyTotalPayPerEmployee(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*,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calculateTotalGrossForCrew(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outputFiguresPerEmployee(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contingentTotalGrossForCrew(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//"What if" function for management planning purposes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testInput(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*,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//global variables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day, month, hour, minute;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//time-based hours are on the wishlist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SIZE = 10;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//size of our labor Pool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invoiceTotal;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GenericEmployerContract;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//condi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tions impacting pay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EmployerRatesArray[2] 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//rates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//********************************************************************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 ran into the "most vexing parse" problem in C++. I found it exceedingly difficult to overwrite my default con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structor.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 instead built an array, so that default could be [0], and my working data could be[1].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 think I didn't run into this in the part 1 final project, because I was using my defaults as test data.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//********************************************************************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//instantiate a pool of crew to draw from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//note: (emp#, name, baseQual, baseQualShort = J, a1, a2, a3, H, Assignment)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//make an array of test Employees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laborPool[SIZE] = 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"Tex Avery"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"Journeyman"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"Steward"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(110,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"Bugs Bunny"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"Journeyman"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"Rigger"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(160,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"Porky Pig"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"Journeyman"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"Head"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(8010,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"Daffy Duck"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"Apprentice 3"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"A3"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(8120,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"Elmer Fudd"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"Apprentice 2"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"A2"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(10120,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"Tweety Bird"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(10130,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"Sylvester Cat"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(10210,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"Yosemite Sam"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(10310,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"Gossamer"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(10440,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"Marvin Martian"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main()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//initialize console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"Steward's Payroll Tools"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"Your CREW LIST wil be generated."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"For this release, your WORKSHEET has been filled out with test data."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//get CONTRACT data (rates &amp; conditions),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getContractData(GenericEmployerContract);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getRatesData(EmployerRatesArray[1]);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//get CREW LIST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//(I thought I may not need a crew list. However, it is a great worksheet onsite. It will be used to automate work input.)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makeCrewList(laborPool);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//manual input of daily work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//MANUALinputDailyWork(GenericEmployerContract, EmployerRatesArray[1], 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//file import of daily work -- CREW LIST filled out in spreadsheet editor with hours/shows worked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FILEinputDailyWork(GenericEmployerContract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, EmployerRatesArray, 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//make TIME SHEET,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makeTimeSheet(laborPool);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//calculate total per day per employee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calculateDailyTotalPayPerEmployee(laborPool, EmployerRatesArray);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//calculate total gross wages invoiced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calculateTotalGrossF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orCrew(laborPool);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//output table of figures per employee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outputFiguresPerEmployee(laborPool);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//output total gross, based on contingencies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contingentTotalGrossForCrew(laborPool);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//testInput(laborPool, EmployerRatesArray);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//Keep window open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"Press ENTER to close program."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endl;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cin.ignore(256,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cin.get();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getContractData(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we were working with multiple contracts, we could import the relevant one and send it into the appropriate structure.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//As currently scoped, this is a single-contract program, but I am building it to be scalable in the future.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contractData;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contractData.open(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"testContract.txt"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(contractData)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"Contract file opened successfully."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.EmployerName;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.EmployerShortName;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.FourHrMini;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.HrsBeforeMP;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.HrsBeforeOTdaily;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.HrsBeforeOTweekly;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.otherOTconditions;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.HrsBeforeDTdaily;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.otherDTconditions;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.MinHoursOffToAvoidTurnaroundPay;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.Num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berOfContractualHolidays;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.HolidayRatePremium;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1; i &lt; 11;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.HolidayDateCodes2016[i];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"Contract File Error."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getRatesData(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ratesData;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ratesData.open(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"testRates.txt"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(ratesData)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.MealPenaltyPercentageAsDec;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.StewardRateHourly;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.StewardRateShow;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.RiggerRateHourly;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.RiggerRateShow;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.SpecialistRateHourly;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.Spe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cialistRateShow;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.HeadRateHourly;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.HeadRateShow;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.JourneymanRateHourly;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.JourneymanRateShow;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.ApprenticeRateHourly;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.ApprenticeRateShow;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.HandRateShow;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.ProgrammerRateHourly;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.ProgrammerRateShow;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"Rates file opened successfully."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MANUALinputDailyWork(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[])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//logic gates for daily work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//(is straight hourly, OT, DT, SHOW pay, penalties? other?)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//(dictated by CONTRACT data)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//declare local variables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number, number2, number3;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tempHours = 0, tempMPHours = 0;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valid =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//select a classification for [SELECTED EMPLOYEE]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cout &lt;&lt; '\n' &lt;&lt; "Ple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ase select a job classification for " &lt;&lt; laborPool[i].employeeName &lt;&lt; " :" &lt;&lt; '\n';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cout &lt;&lt; "1  Steward" &lt;&lt; '\t' &lt;&lt; "2 Rigger" &lt;&lt; '\t' &lt;&lt; "3 Specialist" &lt;&lt; '\n';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cout &lt;&lt; "4  Head" &lt;&lt; '\t' &lt;&lt; '\t' &lt;&lt; "5 Programmer" &lt;&lt; '\t' &lt;&lt; "6 Grip" &lt;&lt; '\n';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&lt;&lt; "Please make a selection: " &lt;&lt; '\t';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 &gt;&gt; choice;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//validate user input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while (!cin)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cout &lt;&lt; "Invalid Input. Try again. Enter #1-6: " &lt;&lt; '\t';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 &gt;&gt; choice;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while (choice&lt;1 || choice&gt;6)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valid = !true;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//declare this attampt !valid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cin.clear();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//clear the input stream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//ignore invalid stuff.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cout &lt;&lt; "Invalid input. Try again. Enter #1-6: " &lt;&lt; '\t'; //user prompt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 &gt;&gt; choice;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//try again...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//Assign Rate to each JobClassification choice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if (choice == 1)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laborPool[i].setEmployeeApplicableRateHourly(rates.StewardRateHourly);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laborPool[i].setEmployeeApplicableRateShow(rates.StewardRateShow);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(choi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ce == 2)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laborPool[i].setEmployeeApplicableRateHourly(rates.RiggerRateHourly);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laborPool[i].setEmployeeApplicableRateShow(rates.RiggerRateShow);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(choice == 3)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laborPool[i].setEmployeeApplicableRateHourly(rates.SpecialistRateHourly);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laborPool[i].setEmployeeApplicableRateShow(rates.SpecialistRateShow);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(choice == 4)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laborPool[i].setEmployeeApplicableRateHourly(rates.HeadRateHourly);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laborPool[i].setEmployeeApplicableRateShow(rates.HeadRateShow);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(choice == 5)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//this is where we use the base qualifications.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if (laborPool[i].employeeBaseQualificationSHORT == "J")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urly(rates.JourneymanRateHourly);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laborPool[i].setEmployeeApplicableRateShow(rates.JourneymanRateShow);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(laborPool[i].employeeBaseQualificationSHORT == "A3" || laborPool[i].employeeBaseQualificationSHORT == "A2" || laborPool[i].employee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BaseQualificationSHORT == "A1")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laborPool[i].setEmployeeApplicableRateHourly(rates.ApprenticeRateHourly);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laborPool[i].setEmployeeApplicableRateShow(rates.ApprenticeRateShow);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(laborPool[i].employeeBaseQualificationSHORT == "H"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laborPool[i].setEmployeeApplicableRateHourly(rates.HandRateHourly);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laborPool[i].setEmployeeApplicableRateShow(rates.HandRateShow);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 xml:space="preserve">cout &lt;&lt; "ERROR. Employee does not have a base qualification. Will be paid hand rate."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&lt;&lt; '\n';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laborPool[i].setEmployeeApplicableRateHourly(rates.HandRateHourly);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laborPool[i].setEmployeeApplicableRateShow(rates.HandRateShow);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}//close "choice == INT"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*/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shows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laborPool[i].employeeName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worked today (0 if none):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//validate input. Max 3 shows/day before idiot-checking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valid = !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(number&gt;3)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shows today?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shows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//close idiot-check for number of shows worked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laborPool[i].setEmployeeDailyShows(number);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//Hourly Work? get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hours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hours between CALL TIME and FIRST meal break: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&gt;6)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&lt;4 make equal to 4 (industry standard is 4 hour minimum)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&lt;= 4)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 = 4;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&lt;= 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= (number - 5);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hours between CALLBACK and SECOND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 xml:space="preserve"> meal break: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"Enter 0 if none."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(number2 &gt;6)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number2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 if &lt;2 make equal to 2 (industry standard is 2 hours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 pay after "lunch")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(number2 == 0)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(number2&gt;0 &amp;&amp; number2 &lt; 2)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number2 = 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(number2 &lt;= 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(number2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&gt;5)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+= (number2 - 5);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hours between CALLBACK and CUT: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"Enter 0 if none."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number3;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number3;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(number3 &gt;6)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number3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number3;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 if &lt;2 make equal to 2 (industry standard is 2 hours pay after "lunch")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(number3 == 0)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(number3&gt;0 &amp;&amp; number3 &lt; 2)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number3 = 2;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number3;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(number3 &lt;=5)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number3;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(number3 &gt;5)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number3;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+= (number3 - 5);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laborPool[i].setEmployeeDailyTotalHours(tempHours);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//if total &gt;8, process OT, if &gt;12, process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DT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(tempHours &gt; 12)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laborPool[i].setEmployeeDailySTHours(8);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laborPool[i].setEmployeeDailyOTHours(4);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laborPool[i].setEmployeeDailyDTHours(tempHours - 12);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laborPool[i].setEmployeeDailyMPHours(tempMPHours);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(tempHours&gt;8)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laborPool[i].setEmployeeDailySTHours(8);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laborPool[i].setEmployeeDailyOTHours(tempHours - 8);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laborPool[i].setEmployeeDailyMPHours(tempMPHours);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laborPool[i].setEmployeeDailySTHours(tempHours);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laborPool[i].setEmployeeDailyMPHours(tempMPHours);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FILEinputDailyWork(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[])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workTemp1, showsTemp, hours1Temp, hours2Temp, hours3Temp, tempMPHours=0;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tempAssignment;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crewWorksheet;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crewWorksheet.open(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"crewWorksheet.txt"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::in);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crewWorksheet.ignore(256,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//ignore the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first line. It's only headers.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 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//read from the worksheet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crewWorksheet.ignore(20,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//ignore the first field (emp name)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crewWorksheet.ignore(20,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//ignore the second field (emp#)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crewWorksheet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 tempAssignment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showsTemp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hours1Temp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hours2Temp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hours3Temp;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//assign temp values read from worksheet to Employee object values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laborPool[i].setEmployeeDailyShows(showsTemp);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//workTemp1 = (hours1Temp + hours2Temp + hours3Temp);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//laborPool[i].setEmployeeDailyTotalHours(workTemp1);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//*********************************************************************************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//Compute ST, OT, DT, MP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(hours1Temp &lt;= 4)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//set to 4 hour minimum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hours1Temp = 4;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= hours1Temp;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(hours1Temp &lt;= 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= hours1Temp;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(hours1Temp &gt;5)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= 5;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tempMPHours = (hours1Temp - 5);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(hours2Temp == 0)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(hours2Temp&gt;0 &amp;&amp; hours2Temp &lt; 2)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hours2Temp = 2;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hours2Temp;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(hours2Temp &lt;= 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5;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(hours2Temp &gt;5)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hours2Temp;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+= (hours2Temp - 5);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 if &lt;2 make equal to 2 (industry standard is 2 hours pay after "lunch")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(hours3Temp == 0)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0;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(hours3Temp&gt;0 &amp;&amp; hours3Temp &lt; 2)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hours3Temp = 2;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hours3Temp;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(hours3Temp &lt;= 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hours3Temp;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(hours3Temp &gt;5)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hours3Temp;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+= (hours3Temp - 5);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laborPool[i].setEmployeeDailyTotalHours(workTemp1);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total &gt;8, process OT, if &gt;12, pr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ocess DT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(workTemp1 &gt; 12)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laborPool[i].setEmployeeDailySTHours(8);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laborPool[i].setEmployeeDailyOTHours(4);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laborPool[i].setEmployeeDailyDTHours(workTemp1 - 12);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laborPool[i].setEmployeeDailyMPHours(tempMPHours);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(workTemp1&gt;8)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laborPool[i].setEmployeeDailySTHours(8);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laborPool[i].setEmployeeDailyOTHours(workTemp1 - 8);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laborPool[i].setEmployeeDailyMPHours(tempMPHours);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laborPool[i].setEmployeeDailySTHours(workTemp1);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[i].setEmployeeDailyMPHours(tempMPHours);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testInput(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cout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[1].MealPenaltyPercentageAsDec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[1].StewardRateHourly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[1].StewardRateShow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[1].RiggerRateHourly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[1].RiggerRateShow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[1].SpecialistRateHourly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[1].SpecialistRateShow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[1].HeadRateHourly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[1].HeadRateShow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[1].JourneymanRateHourly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[1].JourneymanRateShow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[1].ApprenticeRateHourly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[1].ApprenticeRateShow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[1].HandRateHourly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[1].HandRateShow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[1].ProgrammerRateHourly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[1].ProgrammerRateShow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laborPool[i].getEmployeeNumber()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laborPool[i].getEmployeeDailyTotalHours()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laborPool[i].getEmployeeDailyA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ssignment()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laborPool[i].getEmployeeApplicableHourlyRate()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laborPool[i].getEmployeeApplicableShowRate()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laborPool[i].getEmployeeDailyPayTotal()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makeCrewList(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crewList;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crewList.open(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"crewList.txt"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::out);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"Generating Crew List."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crewList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"Assignment"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"Shows"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"Hours1"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"Hours2"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"Hours3"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crewList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laborPool[i].getEmployeeNumber()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laborPool[i].getEmployeeDailyAssignment()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makeTimeSheet(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ofstream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timeSheet;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timeSheet.open(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"timeSheet.txt"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::out);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"TIME SUMMARY"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"OT"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"MP"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"Shows"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timeSheet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"OT"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"MP"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"Shows"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laborPool[i].getEmployeeNumber()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laborPool[i].getEmployeeDailyOTHours()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laborPool[i].getEmployeeDailyDTHours()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laborPool[i].getEmployeeDailyMPHours()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timeSheet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laborPool[i].getEmployeeNumber()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laborPool[i].getEmployeeDailyOTHours()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laborPool[i].getEmployeeDailyDTHours()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laborPool[i].getEmployeeDailyMPHours()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calculateDailyTotalPayPerEmployee(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tempSTPay, tempOTPay, tempDTPay, tempMPPay, tempShowPay, tempTotalPay;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hourlyRate, showRate;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tempAssignment;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//Assign Rate to each JobClassification choice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"Steward"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[1].StewardRateHourly;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[1].StewardRateShow;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"Rigger"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[1].RiggerRateHourly;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[1].RiggerRateShow;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"Specialist"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[1].SpecialistRateHourly;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[1].SpecialistRateShow;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"Head"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[1].HeadRateHourly;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[1].HeadRateShow;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//this is where we use the base qualifications.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[1].JourneymanRateHourly;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[1].JourneymanRateShow;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"A3"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laborPool[i].employeeBaseQualificationSHORT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"A2"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laborPool[i].employeeBaseQualificationSHORT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"A1"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[1].ApprenticeRateHourly;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[1].ApprenticeRateShow;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[1].HandRateShow;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"ERROR. Employee does not have a base qualification. Will be paid hand rate."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[1].HandRateHourly;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[1].HandRateShow;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//do math for pay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tempSTPay = (hourlyRate *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laborPool[i].employeeDailySTHours);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tempOTPay = (1.5 * (hourlyRate * laborPool[i].employeeDailyOTHours));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tempDTPay = (2 * (hourlyRate * laborPool[i].employeeDailyDTHours));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tempMPPay = (2 * (hourlyRate * laborPool[i].employeeDailyMPHours));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tempSh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owPay = (showRate * laborPool[i].employeeDailyShows);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tempTotalPay = (tempSTPay + tempOTPay + tempDTPay + tempMPPay + tempShowPay);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//store values in member variables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laborPool[i].setEmployeeApplicableRateHourly(hourlyRate);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eeApplicableRateShow(showRate);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laborPool[i].setEmployeeDailySTPay(tempSTPay);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laborPool[i].setEmployeeDailyOTPay(tempOTPay);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laborPool[i].setEmployeeDailyDTPay(tempDTPay);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laborPool[i].setEmployeeDailyMPPay(tempMPPay);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ilyShowPay(tempShowPay);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laborPool[i].setEmployeeDailyPayTotal(tempTotalPay);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calculateTotalGrossForCrew(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tempAccumulator=0, tempEmployeeDaily;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tempEmployeeDaily = laborPool[i].employeeDailyTotalPay;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tempAccumulator += tempEmployeeDaily;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fixed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showpoint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setprecision(2)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"Daily Invoice Total is: 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tempAccumulator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invoiceTotal = tempAccumulator;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contingentTotalGrossForCrew(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currentHourlyCost, tempInvoiceTotal, tempAccumulator=0;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tempInvoiceTotal = invoiceTotal;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"Would you like to estimate costs if you keep the crew longer?"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//note: the crew chief is the bellwether in this case, because they are the first one on the clock, and the last one off the clock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//They have been "on" the longest, and will put in the most hours.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(laborPool[0].employeeDailyOTHours &gt; 0)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the crew chief is in OT, base estimate on OT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//add up crew rate, *1.5, make that current hourly cost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tempAccumulator += laborPool[i].employeeApplicableRateHourl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currentHourlyCost = (1.5 * tempAccumulator);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(laborPool[0].employeeDailyDTHours &gt; 0)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crew chief is in DT, base estimate on DT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//add up crew rate, *2.0, make that current hourly cost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tempAccumulator += laborPool[i].employeeApplicableRateHourly;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currentHourlyCost = (2 * tempAccumulator);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crew chief in Straight Time, base estimate on Straight Time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tempAccumulator += laborPool[i].employeeApplicableRateHourly;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currentHourlyCost = tempAccumulator;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fixed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showpoint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setprecision(2)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"Your crew costs about 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currentHourlyCost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for each additional hour."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"(Note, OT @ 8hours, DT @ 12hours.)"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"FYI, your steward has been here for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laborPool[0].emp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loyeeDailyTotalHours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so far."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outputFiguresPerEmployee(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payrollInvoice;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payrollInvoice.open(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"testInvoice.txt"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::out);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//This is formatted to accomodate real payroll invoices used in the field.  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//It will be tested with a real invoice that has been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"scrubbed" of any confidential data.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payrollInvoice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laborPool[i].getEmployeeDailyAssignment()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laborPool[i].getEmployeeApplicableHourlyRate()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laborPool[i].getEmployeeDailySTPay()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laborPool[i].getEmployeeDailyOTHours()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laborPool[i].getEmployeeDa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ilyOTPay()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laborPool[i].getEmployeeDailyDTHours()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laborPool[i].getEmployeeDailyDTPay()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laborPool[i].getEmployeeApplicableShowRate()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laborPool[i].getEmployeeDailyShowPay()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laborPool[i].getEmployeeDailyMPPay()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laborPool[i].getEmployeeDailyPayTotal()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//output same values to screen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//It was just too much to fit on console screen. Abridged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accordingly.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"Assg"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"Rate"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"Hours"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"#Shows"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"Show 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"Day 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resetiosflags(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::fixed |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::showpoint);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cout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laborPool[i].getEmployeeDailyAssignment()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laborPool[i].getEmployeeApplicableHourlyRate()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laborPool[i].getEmployeeDailyTotalHours()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   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     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fixed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showpoint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setprecision(2)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laborPool[i].getEmployeeDailyShowP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"\t$"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75516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laborPool[i].getEmployeeDailyPayTotal()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resetiosflags(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::fixed |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::showpoint)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755161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755161">
      <w:pPr>
        <w:pStyle w:val="Standard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sectPr w:rsidR="003B2A4A">
      <w:pgSz w:w="12240" w:h="15840"/>
      <w:pgMar w:top="144" w:right="144" w:bottom="144" w:left="1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55161">
      <w:r>
        <w:separator/>
      </w:r>
    </w:p>
  </w:endnote>
  <w:endnote w:type="continuationSeparator" w:id="0">
    <w:p w:rsidR="00000000" w:rsidRDefault="00755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55161">
      <w:r>
        <w:rPr>
          <w:color w:val="000000"/>
        </w:rPr>
        <w:separator/>
      </w:r>
    </w:p>
  </w:footnote>
  <w:footnote w:type="continuationSeparator" w:id="0">
    <w:p w:rsidR="00000000" w:rsidRDefault="00755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A40"/>
    <w:multiLevelType w:val="multilevel"/>
    <w:tmpl w:val="F2DA4FF2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0B283067"/>
    <w:multiLevelType w:val="multilevel"/>
    <w:tmpl w:val="22C8D2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B2A4A"/>
    <w:rsid w:val="00013E83"/>
    <w:rsid w:val="003B2A4A"/>
    <w:rsid w:val="004D6849"/>
    <w:rsid w:val="00755161"/>
    <w:rsid w:val="00812C30"/>
    <w:rsid w:val="0083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C047"/>
  <w15:docId w15:val="{A8E589B5-541F-4082-8524-4A1BD8C3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8028</Words>
  <Characters>45762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Wood</dc:creator>
  <cp:lastModifiedBy>Sarah Wood</cp:lastModifiedBy>
  <cp:revision>2</cp:revision>
  <dcterms:created xsi:type="dcterms:W3CDTF">2016-04-06T19:20:00Z</dcterms:created>
  <dcterms:modified xsi:type="dcterms:W3CDTF">2016-04-06T19:20:00Z</dcterms:modified>
</cp:coreProperties>
</file>